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094"/>
        <w:gridCol w:w="1530"/>
        <w:gridCol w:w="1620"/>
        <w:gridCol w:w="3103"/>
        <w:gridCol w:w="2562"/>
      </w:tblGrid>
      <w:tr w:rsidR="00901103" w:rsidRPr="0099383F" w14:paraId="07274F41" w14:textId="77777777" w:rsidTr="000B65AC">
        <w:trPr>
          <w:cantSplit/>
        </w:trPr>
        <w:tc>
          <w:tcPr>
            <w:tcW w:w="1601" w:type="dxa"/>
          </w:tcPr>
          <w:p w14:paraId="219EA0DA" w14:textId="4B71F434" w:rsidR="00901103" w:rsidRPr="0099383F" w:rsidRDefault="00901103" w:rsidP="00901103">
            <w:pPr>
              <w:jc w:val="center"/>
              <w:rPr>
                <w:b/>
                <w:bCs/>
                <w:lang w:bidi="hi-IN"/>
              </w:rPr>
            </w:pPr>
            <w:r w:rsidRPr="0099383F">
              <w:rPr>
                <w:b/>
                <w:bCs/>
                <w:lang w:bidi="hi-IN"/>
              </w:rPr>
              <w:t>FILTER NAME</w:t>
            </w:r>
          </w:p>
        </w:tc>
        <w:tc>
          <w:tcPr>
            <w:tcW w:w="1094" w:type="dxa"/>
          </w:tcPr>
          <w:p w14:paraId="5D8D90A7" w14:textId="56AE664C" w:rsidR="00901103" w:rsidRPr="0099383F" w:rsidRDefault="00901103" w:rsidP="00901103">
            <w:pPr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INPUT LENGTH</w:t>
            </w:r>
          </w:p>
        </w:tc>
        <w:tc>
          <w:tcPr>
            <w:tcW w:w="1530" w:type="dxa"/>
          </w:tcPr>
          <w:p w14:paraId="1AF33F1F" w14:textId="346205B8" w:rsidR="00901103" w:rsidRPr="0099383F" w:rsidRDefault="00901103" w:rsidP="00901103">
            <w:pPr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OUTPUT LENGTH</w:t>
            </w:r>
          </w:p>
        </w:tc>
        <w:tc>
          <w:tcPr>
            <w:tcW w:w="1620" w:type="dxa"/>
          </w:tcPr>
          <w:p w14:paraId="00C943AF" w14:textId="71C8D33A" w:rsidR="00901103" w:rsidRPr="0099383F" w:rsidRDefault="00901103" w:rsidP="00901103">
            <w:pPr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FILTER LENGTH</w:t>
            </w:r>
          </w:p>
        </w:tc>
        <w:tc>
          <w:tcPr>
            <w:tcW w:w="3103" w:type="dxa"/>
          </w:tcPr>
          <w:p w14:paraId="443645A0" w14:textId="3E8B1793" w:rsidR="00901103" w:rsidRPr="0099383F" w:rsidRDefault="00901103" w:rsidP="00901103">
            <w:pPr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ADVANTAGES</w:t>
            </w:r>
            <w:r w:rsidR="00CF48D1">
              <w:rPr>
                <w:b/>
                <w:bCs/>
                <w:lang w:bidi="hi-IN"/>
              </w:rPr>
              <w:t>/ COMMENTS</w:t>
            </w:r>
          </w:p>
        </w:tc>
        <w:tc>
          <w:tcPr>
            <w:tcW w:w="2562" w:type="dxa"/>
          </w:tcPr>
          <w:p w14:paraId="7119D5AD" w14:textId="614774A5" w:rsidR="00901103" w:rsidRPr="0099383F" w:rsidRDefault="00901103" w:rsidP="00901103">
            <w:pPr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DISADVANTAGES</w:t>
            </w:r>
          </w:p>
        </w:tc>
      </w:tr>
      <w:tr w:rsidR="00901103" w14:paraId="1DFC7E60" w14:textId="77777777" w:rsidTr="000B65AC">
        <w:trPr>
          <w:cantSplit/>
        </w:trPr>
        <w:tc>
          <w:tcPr>
            <w:tcW w:w="1601" w:type="dxa"/>
          </w:tcPr>
          <w:p w14:paraId="6629DE1F" w14:textId="0C7136FA" w:rsidR="00901103" w:rsidRPr="0098383A" w:rsidRDefault="00901103" w:rsidP="00E5427E">
            <w:pPr>
              <w:rPr>
                <w:b/>
                <w:bCs/>
                <w:lang w:bidi="hi-IN"/>
              </w:rPr>
            </w:pPr>
            <w:r w:rsidRPr="00E5427E">
              <w:rPr>
                <w:lang w:bidi="hi-IN"/>
              </w:rPr>
              <w:t>Median filter</w:t>
            </w:r>
            <w:r w:rsidR="00F06025">
              <w:rPr>
                <w:lang w:bidi="hi-IN"/>
              </w:rPr>
              <w:t xml:space="preserve"> 2</w:t>
            </w:r>
            <w:r w:rsidR="00E5427E" w:rsidRPr="00E5427E">
              <w:rPr>
                <w:lang w:bidi="hi-IN"/>
              </w:rPr>
              <w:t xml:space="preserve">, </w:t>
            </w:r>
            <w:r w:rsidRPr="00E5427E">
              <w:rPr>
                <w:b/>
                <w:bCs/>
                <w:lang w:bidi="hi-IN"/>
              </w:rPr>
              <w:t>medFilter</w:t>
            </w:r>
            <w:r w:rsidR="006F682F">
              <w:rPr>
                <w:b/>
                <w:bCs/>
                <w:lang w:bidi="hi-IN"/>
              </w:rPr>
              <w:t>2</w:t>
            </w:r>
            <w:r w:rsidRPr="00E5427E">
              <w:rPr>
                <w:b/>
                <w:bCs/>
                <w:lang w:bidi="hi-IN"/>
              </w:rPr>
              <w:t>()</w:t>
            </w:r>
          </w:p>
        </w:tc>
        <w:tc>
          <w:tcPr>
            <w:tcW w:w="1094" w:type="dxa"/>
          </w:tcPr>
          <w:p w14:paraId="6F3B391B" w14:textId="323109F9" w:rsidR="00901103" w:rsidRDefault="00901103" w:rsidP="00F512EB">
            <w:pPr>
              <w:rPr>
                <w:lang w:bidi="hi-IN"/>
              </w:rPr>
            </w:pPr>
            <w:proofErr w:type="spellStart"/>
            <w:r>
              <w:rPr>
                <w:lang w:bidi="hi-IN"/>
              </w:rPr>
              <w:t>len</w:t>
            </w:r>
            <w:proofErr w:type="spellEnd"/>
            <w:r>
              <w:rPr>
                <w:lang w:bidi="hi-IN"/>
              </w:rPr>
              <w:t>(x)</w:t>
            </w:r>
          </w:p>
        </w:tc>
        <w:tc>
          <w:tcPr>
            <w:tcW w:w="1530" w:type="dxa"/>
          </w:tcPr>
          <w:p w14:paraId="4E0AA596" w14:textId="5F2F5ACE" w:rsidR="00901103" w:rsidRDefault="00901103" w:rsidP="00F512EB">
            <w:pPr>
              <w:rPr>
                <w:lang w:bidi="hi-IN"/>
              </w:rPr>
            </w:pPr>
            <w:proofErr w:type="spellStart"/>
            <w:r>
              <w:rPr>
                <w:lang w:bidi="hi-IN"/>
              </w:rPr>
              <w:t>len</w:t>
            </w:r>
            <w:proofErr w:type="spellEnd"/>
            <w:r>
              <w:rPr>
                <w:lang w:bidi="hi-IN"/>
              </w:rPr>
              <w:t>(x)</w:t>
            </w:r>
          </w:p>
        </w:tc>
        <w:tc>
          <w:tcPr>
            <w:tcW w:w="1620" w:type="dxa"/>
          </w:tcPr>
          <w:p w14:paraId="2E7D2C2A" w14:textId="77777777" w:rsidR="00901103" w:rsidRDefault="00901103" w:rsidP="00F512EB">
            <w:pPr>
              <w:rPr>
                <w:lang w:bidi="hi-IN"/>
              </w:rPr>
            </w:pPr>
            <w:r>
              <w:rPr>
                <w:lang w:bidi="hi-IN"/>
              </w:rPr>
              <w:t>n &gt; 2</w:t>
            </w:r>
          </w:p>
          <w:p w14:paraId="13141CFB" w14:textId="77777777" w:rsidR="00901103" w:rsidRDefault="00901103" w:rsidP="00F512EB">
            <w:pPr>
              <w:rPr>
                <w:lang w:bidi="hi-IN"/>
              </w:rPr>
            </w:pPr>
            <w:r>
              <w:rPr>
                <w:lang w:bidi="hi-IN"/>
              </w:rPr>
              <w:t>n is odd.</w:t>
            </w:r>
          </w:p>
          <w:p w14:paraId="097F512C" w14:textId="05A874DF" w:rsidR="00901103" w:rsidRDefault="00901103" w:rsidP="00F512EB">
            <w:pPr>
              <w:rPr>
                <w:lang w:bidi="hi-IN"/>
              </w:rPr>
            </w:pPr>
            <w:r>
              <w:rPr>
                <w:lang w:bidi="hi-IN"/>
              </w:rPr>
              <w:t>(Reason is that using an even n gives an unbalanced result.)</w:t>
            </w:r>
          </w:p>
        </w:tc>
        <w:tc>
          <w:tcPr>
            <w:tcW w:w="3103" w:type="dxa"/>
          </w:tcPr>
          <w:p w14:paraId="394CF8CE" w14:textId="77777777" w:rsidR="00901103" w:rsidRDefault="00901103" w:rsidP="00F512EB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>Replaces extreme noise and outlier values with values like surrounding values.</w:t>
            </w:r>
          </w:p>
          <w:p w14:paraId="7459CB1D" w14:textId="51F27B88" w:rsidR="00F512EB" w:rsidRDefault="00F512EB" w:rsidP="00F512EB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>Same length output.</w:t>
            </w:r>
          </w:p>
        </w:tc>
        <w:tc>
          <w:tcPr>
            <w:tcW w:w="2562" w:type="dxa"/>
          </w:tcPr>
          <w:p w14:paraId="7594D792" w14:textId="77777777" w:rsidR="00901103" w:rsidRDefault="00901103" w:rsidP="00F512EB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 xml:space="preserve">Tends to lower </w:t>
            </w:r>
            <w:r w:rsidR="00090352">
              <w:rPr>
                <w:lang w:bidi="hi-IN"/>
              </w:rPr>
              <w:t xml:space="preserve">higher </w:t>
            </w:r>
            <w:r>
              <w:rPr>
                <w:lang w:bidi="hi-IN"/>
              </w:rPr>
              <w:t>data values</w:t>
            </w:r>
            <w:r w:rsidR="00204CEC">
              <w:rPr>
                <w:lang w:bidi="hi-IN"/>
              </w:rPr>
              <w:t xml:space="preserve"> near start and end of </w:t>
            </w:r>
            <w:r w:rsidR="00090352">
              <w:rPr>
                <w:lang w:bidi="hi-IN"/>
              </w:rPr>
              <w:t>sequence because of adding zeros.</w:t>
            </w:r>
          </w:p>
          <w:p w14:paraId="33D21857" w14:textId="67EABC87" w:rsidR="005C4C6D" w:rsidRDefault="005C4C6D" w:rsidP="00F512EB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>This can be overcome by having extra data at start and end</w:t>
            </w:r>
            <w:r w:rsidR="00F377A1">
              <w:rPr>
                <w:lang w:bidi="hi-IN"/>
              </w:rPr>
              <w:t xml:space="preserve">. First do filtering and after do </w:t>
            </w:r>
            <w:r>
              <w:rPr>
                <w:lang w:bidi="hi-IN"/>
              </w:rPr>
              <w:t>trimm</w:t>
            </w:r>
            <w:r w:rsidR="00F377A1">
              <w:rPr>
                <w:lang w:bidi="hi-IN"/>
              </w:rPr>
              <w:t>ing at start and end</w:t>
            </w:r>
            <w:r>
              <w:rPr>
                <w:lang w:bidi="hi-IN"/>
              </w:rPr>
              <w:t>.</w:t>
            </w:r>
          </w:p>
        </w:tc>
      </w:tr>
      <w:tr w:rsidR="00FB1A4A" w14:paraId="76A6ECF9" w14:textId="77777777" w:rsidTr="000B65AC">
        <w:trPr>
          <w:cantSplit/>
        </w:trPr>
        <w:tc>
          <w:tcPr>
            <w:tcW w:w="1601" w:type="dxa"/>
          </w:tcPr>
          <w:p w14:paraId="6ADC2DED" w14:textId="06FF30E3" w:rsidR="00FB1A4A" w:rsidRPr="00E5427E" w:rsidRDefault="00FB1A4A" w:rsidP="00FB1A4A">
            <w:pPr>
              <w:rPr>
                <w:lang w:bidi="hi-IN"/>
              </w:rPr>
            </w:pPr>
            <w:r w:rsidRPr="00FB1A4A">
              <w:rPr>
                <w:lang w:bidi="hi-IN"/>
              </w:rPr>
              <w:t xml:space="preserve">Median filter, </w:t>
            </w:r>
            <w:proofErr w:type="spellStart"/>
            <w:r w:rsidRPr="00FB1A4A">
              <w:rPr>
                <w:b/>
                <w:bCs/>
                <w:lang w:bidi="hi-IN"/>
              </w:rPr>
              <w:t>medFilter</w:t>
            </w:r>
            <w:proofErr w:type="spellEnd"/>
            <w:r w:rsidRPr="00FB1A4A">
              <w:rPr>
                <w:b/>
                <w:bCs/>
                <w:lang w:bidi="hi-IN"/>
              </w:rPr>
              <w:t>()</w:t>
            </w:r>
          </w:p>
        </w:tc>
        <w:tc>
          <w:tcPr>
            <w:tcW w:w="1094" w:type="dxa"/>
          </w:tcPr>
          <w:p w14:paraId="1BDADEA7" w14:textId="75B56E9F" w:rsidR="00FB1A4A" w:rsidRDefault="00FB1A4A" w:rsidP="00FB1A4A">
            <w:pPr>
              <w:rPr>
                <w:lang w:bidi="hi-IN"/>
              </w:rPr>
            </w:pPr>
            <w:proofErr w:type="spellStart"/>
            <w:r>
              <w:rPr>
                <w:lang w:bidi="hi-IN"/>
              </w:rPr>
              <w:t>len</w:t>
            </w:r>
            <w:proofErr w:type="spellEnd"/>
            <w:r>
              <w:rPr>
                <w:lang w:bidi="hi-IN"/>
              </w:rPr>
              <w:t>(x)</w:t>
            </w:r>
          </w:p>
        </w:tc>
        <w:tc>
          <w:tcPr>
            <w:tcW w:w="1530" w:type="dxa"/>
          </w:tcPr>
          <w:p w14:paraId="369C6264" w14:textId="4C61BBBA" w:rsidR="00FB1A4A" w:rsidRDefault="00FB1A4A" w:rsidP="00FB1A4A">
            <w:pPr>
              <w:rPr>
                <w:lang w:bidi="hi-IN"/>
              </w:rPr>
            </w:pPr>
            <w:proofErr w:type="spellStart"/>
            <w:r>
              <w:rPr>
                <w:lang w:bidi="hi-IN"/>
              </w:rPr>
              <w:t>len</w:t>
            </w:r>
            <w:proofErr w:type="spellEnd"/>
            <w:r>
              <w:rPr>
                <w:lang w:bidi="hi-IN"/>
              </w:rPr>
              <w:t>(x)</w:t>
            </w:r>
          </w:p>
        </w:tc>
        <w:tc>
          <w:tcPr>
            <w:tcW w:w="1620" w:type="dxa"/>
          </w:tcPr>
          <w:p w14:paraId="5C6BB30C" w14:textId="77777777" w:rsidR="00FB1A4A" w:rsidRDefault="00FB1A4A" w:rsidP="00FB1A4A">
            <w:pPr>
              <w:rPr>
                <w:lang w:bidi="hi-IN"/>
              </w:rPr>
            </w:pPr>
            <w:r>
              <w:rPr>
                <w:lang w:bidi="hi-IN"/>
              </w:rPr>
              <w:t>n &gt; 2</w:t>
            </w:r>
          </w:p>
          <w:p w14:paraId="2AC0C374" w14:textId="77777777" w:rsidR="00FB1A4A" w:rsidRDefault="00FB1A4A" w:rsidP="00FB1A4A">
            <w:pPr>
              <w:rPr>
                <w:lang w:bidi="hi-IN"/>
              </w:rPr>
            </w:pPr>
            <w:r>
              <w:rPr>
                <w:lang w:bidi="hi-IN"/>
              </w:rPr>
              <w:t>n is odd.</w:t>
            </w:r>
          </w:p>
          <w:p w14:paraId="2877793C" w14:textId="401708CA" w:rsidR="00FB1A4A" w:rsidRDefault="00FB1A4A" w:rsidP="00FB1A4A">
            <w:pPr>
              <w:rPr>
                <w:lang w:bidi="hi-IN"/>
              </w:rPr>
            </w:pPr>
            <w:r>
              <w:rPr>
                <w:lang w:bidi="hi-IN"/>
              </w:rPr>
              <w:t>(Reason is that using an even n gives an unbalanced result.)</w:t>
            </w:r>
          </w:p>
        </w:tc>
        <w:tc>
          <w:tcPr>
            <w:tcW w:w="3103" w:type="dxa"/>
          </w:tcPr>
          <w:p w14:paraId="45CB16ED" w14:textId="77777777" w:rsidR="00FB1A4A" w:rsidRDefault="00FB1A4A" w:rsidP="00FB1A4A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>Replaces extreme noise and outlier values with values like surrounding values.</w:t>
            </w:r>
          </w:p>
          <w:p w14:paraId="417A67C6" w14:textId="77777777" w:rsidR="00FB1A4A" w:rsidRDefault="00FB1A4A" w:rsidP="00FB1A4A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>Same length output.</w:t>
            </w:r>
          </w:p>
          <w:p w14:paraId="0A72C3A6" w14:textId="1E59C326" w:rsidR="00FB1A4A" w:rsidRDefault="0068417A" w:rsidP="00FB1A4A">
            <w:pPr>
              <w:ind w:firstLine="220"/>
              <w:rPr>
                <w:lang w:bidi="hi-IN"/>
              </w:rPr>
            </w:pPr>
            <w:proofErr w:type="spellStart"/>
            <w:r w:rsidRPr="00FB1A4A">
              <w:rPr>
                <w:b/>
                <w:bCs/>
                <w:lang w:bidi="hi-IN"/>
              </w:rPr>
              <w:t>medFilter</w:t>
            </w:r>
            <w:proofErr w:type="spellEnd"/>
            <w:r w:rsidRPr="00FB1A4A">
              <w:rPr>
                <w:b/>
                <w:bCs/>
                <w:lang w:bidi="hi-IN"/>
              </w:rPr>
              <w:t>()</w:t>
            </w:r>
            <w:r>
              <w:rPr>
                <w:lang w:bidi="hi-IN"/>
              </w:rPr>
              <w:t xml:space="preserve"> d</w:t>
            </w:r>
            <w:r w:rsidR="00FB1A4A">
              <w:rPr>
                <w:lang w:bidi="hi-IN"/>
              </w:rPr>
              <w:t xml:space="preserve">oes not tend to lower higher data values near start and end of sequence </w:t>
            </w:r>
            <w:r>
              <w:rPr>
                <w:lang w:bidi="hi-IN"/>
              </w:rPr>
              <w:t xml:space="preserve">like </w:t>
            </w:r>
            <w:r w:rsidRPr="00E5427E">
              <w:rPr>
                <w:b/>
                <w:bCs/>
                <w:lang w:bidi="hi-IN"/>
              </w:rPr>
              <w:t>medFilter</w:t>
            </w:r>
            <w:r w:rsidR="00F06025">
              <w:rPr>
                <w:b/>
                <w:bCs/>
                <w:lang w:bidi="hi-IN"/>
              </w:rPr>
              <w:t>2</w:t>
            </w:r>
            <w:r w:rsidRPr="00E5427E">
              <w:rPr>
                <w:b/>
                <w:bCs/>
                <w:lang w:bidi="hi-IN"/>
              </w:rPr>
              <w:t>()</w:t>
            </w:r>
            <w:r w:rsidRPr="0068417A">
              <w:rPr>
                <w:lang w:bidi="hi-IN"/>
              </w:rPr>
              <w:t xml:space="preserve"> </w:t>
            </w:r>
            <w:r w:rsidR="00FB1A4A" w:rsidRPr="0068417A">
              <w:rPr>
                <w:lang w:bidi="hi-IN"/>
              </w:rPr>
              <w:t>b</w:t>
            </w:r>
            <w:r w:rsidR="00FB1A4A">
              <w:rPr>
                <w:lang w:bidi="hi-IN"/>
              </w:rPr>
              <w:t xml:space="preserve">ecause </w:t>
            </w:r>
            <w:r>
              <w:rPr>
                <w:lang w:bidi="hi-IN"/>
              </w:rPr>
              <w:t xml:space="preserve">averages of start numbers and averages of end numbers are added instead </w:t>
            </w:r>
            <w:r w:rsidR="00FB1A4A">
              <w:rPr>
                <w:lang w:bidi="hi-IN"/>
              </w:rPr>
              <w:t>of adding zeros.</w:t>
            </w:r>
          </w:p>
        </w:tc>
        <w:tc>
          <w:tcPr>
            <w:tcW w:w="2562" w:type="dxa"/>
          </w:tcPr>
          <w:p w14:paraId="6FC86A67" w14:textId="77777777" w:rsidR="00FB1A4A" w:rsidRDefault="00FB1A4A" w:rsidP="00FB1A4A">
            <w:pPr>
              <w:ind w:firstLine="220"/>
              <w:rPr>
                <w:lang w:bidi="hi-IN"/>
              </w:rPr>
            </w:pPr>
          </w:p>
        </w:tc>
      </w:tr>
      <w:tr w:rsidR="00FB1A4A" w14:paraId="04CC2D3E" w14:textId="77777777" w:rsidTr="000B65AC">
        <w:trPr>
          <w:cantSplit/>
        </w:trPr>
        <w:tc>
          <w:tcPr>
            <w:tcW w:w="1601" w:type="dxa"/>
          </w:tcPr>
          <w:p w14:paraId="7A88E843" w14:textId="5D9B80D2" w:rsidR="00FB1A4A" w:rsidRPr="0098383A" w:rsidRDefault="00FB1A4A" w:rsidP="00FB1A4A">
            <w:pPr>
              <w:rPr>
                <w:b/>
                <w:bCs/>
                <w:lang w:bidi="hi-IN"/>
              </w:rPr>
            </w:pPr>
            <w:r>
              <w:rPr>
                <w:lang w:bidi="hi-IN"/>
              </w:rPr>
              <w:t xml:space="preserve">Moving average, small reduction filter, </w:t>
            </w:r>
            <w:proofErr w:type="spellStart"/>
            <w:r w:rsidRPr="0098383A">
              <w:rPr>
                <w:b/>
                <w:bCs/>
                <w:lang w:bidi="hi-IN"/>
              </w:rPr>
              <w:t>movAve</w:t>
            </w:r>
            <w:proofErr w:type="spellEnd"/>
            <w:r w:rsidRPr="0098383A">
              <w:rPr>
                <w:b/>
                <w:bCs/>
                <w:lang w:bidi="hi-IN"/>
              </w:rPr>
              <w:t>()</w:t>
            </w:r>
          </w:p>
        </w:tc>
        <w:tc>
          <w:tcPr>
            <w:tcW w:w="1094" w:type="dxa"/>
          </w:tcPr>
          <w:p w14:paraId="714345CD" w14:textId="331C63BA" w:rsidR="00FB1A4A" w:rsidRDefault="00FB1A4A" w:rsidP="00FB1A4A">
            <w:pPr>
              <w:rPr>
                <w:lang w:bidi="hi-IN"/>
              </w:rPr>
            </w:pPr>
            <w:proofErr w:type="spellStart"/>
            <w:r>
              <w:rPr>
                <w:lang w:bidi="hi-IN"/>
              </w:rPr>
              <w:t>len</w:t>
            </w:r>
            <w:proofErr w:type="spellEnd"/>
            <w:r>
              <w:rPr>
                <w:lang w:bidi="hi-IN"/>
              </w:rPr>
              <w:t>(x)</w:t>
            </w:r>
          </w:p>
        </w:tc>
        <w:tc>
          <w:tcPr>
            <w:tcW w:w="1530" w:type="dxa"/>
          </w:tcPr>
          <w:p w14:paraId="3CD9C63B" w14:textId="1F13DCFC" w:rsidR="00FB1A4A" w:rsidRDefault="00FB1A4A" w:rsidP="00FB1A4A">
            <w:pPr>
              <w:rPr>
                <w:lang w:bidi="hi-IN"/>
              </w:rPr>
            </w:pPr>
            <w:proofErr w:type="spellStart"/>
            <w:r>
              <w:rPr>
                <w:lang w:bidi="hi-IN"/>
              </w:rPr>
              <w:t>len</w:t>
            </w:r>
            <w:proofErr w:type="spellEnd"/>
            <w:r>
              <w:rPr>
                <w:lang w:bidi="hi-IN"/>
              </w:rPr>
              <w:t>(x)-n+1</w:t>
            </w:r>
          </w:p>
        </w:tc>
        <w:tc>
          <w:tcPr>
            <w:tcW w:w="1620" w:type="dxa"/>
          </w:tcPr>
          <w:p w14:paraId="71255538" w14:textId="77777777" w:rsidR="00FB1A4A" w:rsidRDefault="00FB1A4A" w:rsidP="00FB1A4A">
            <w:pPr>
              <w:rPr>
                <w:lang w:bidi="hi-IN"/>
              </w:rPr>
            </w:pPr>
            <w:r w:rsidRPr="00CB6AEA">
              <w:rPr>
                <w:lang w:bidi="hi-IN"/>
              </w:rPr>
              <w:t>n &gt;</w:t>
            </w:r>
            <w:r>
              <w:rPr>
                <w:lang w:bidi="hi-IN"/>
              </w:rPr>
              <w:t xml:space="preserve"> 1</w:t>
            </w:r>
          </w:p>
          <w:p w14:paraId="0996898C" w14:textId="030DDCF5" w:rsidR="00FB1A4A" w:rsidRDefault="00FB1A4A" w:rsidP="00FB1A4A">
            <w:pPr>
              <w:rPr>
                <w:lang w:bidi="hi-IN"/>
              </w:rPr>
            </w:pPr>
            <w:r>
              <w:rPr>
                <w:lang w:bidi="hi-IN"/>
              </w:rPr>
              <w:t>n is odd or even.</w:t>
            </w:r>
          </w:p>
        </w:tc>
        <w:tc>
          <w:tcPr>
            <w:tcW w:w="3103" w:type="dxa"/>
          </w:tcPr>
          <w:p w14:paraId="6F27779A" w14:textId="46D16BE1" w:rsidR="00FB1A4A" w:rsidRDefault="00FB1A4A" w:rsidP="00FB1A4A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>Values throughout the sequence are treated equally in the averaging.</w:t>
            </w:r>
          </w:p>
        </w:tc>
        <w:tc>
          <w:tcPr>
            <w:tcW w:w="2562" w:type="dxa"/>
          </w:tcPr>
          <w:p w14:paraId="5824548B" w14:textId="1B01F084" w:rsidR="00FB1A4A" w:rsidRDefault="00FB1A4A" w:rsidP="00FB1A4A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>Output length is a little shorter.</w:t>
            </w:r>
          </w:p>
        </w:tc>
      </w:tr>
      <w:tr w:rsidR="00FB1A4A" w14:paraId="4314A96E" w14:textId="77777777" w:rsidTr="000B65AC">
        <w:trPr>
          <w:cantSplit/>
        </w:trPr>
        <w:tc>
          <w:tcPr>
            <w:tcW w:w="1601" w:type="dxa"/>
          </w:tcPr>
          <w:p w14:paraId="27F067B6" w14:textId="5BBE0614" w:rsidR="00FB1A4A" w:rsidRPr="00396D9E" w:rsidRDefault="00FB1A4A" w:rsidP="00FB1A4A">
            <w:pPr>
              <w:rPr>
                <w:b/>
                <w:bCs/>
                <w:lang w:bidi="hi-IN"/>
              </w:rPr>
            </w:pPr>
            <w:r>
              <w:rPr>
                <w:lang w:bidi="hi-IN"/>
              </w:rPr>
              <w:t xml:space="preserve">Moving average, large reduction filter, </w:t>
            </w:r>
            <w:proofErr w:type="spellStart"/>
            <w:r w:rsidRPr="00396D9E">
              <w:rPr>
                <w:b/>
                <w:bCs/>
                <w:lang w:bidi="hi-IN"/>
              </w:rPr>
              <w:t>aveReduct</w:t>
            </w:r>
            <w:proofErr w:type="spellEnd"/>
            <w:r w:rsidRPr="00396D9E">
              <w:rPr>
                <w:b/>
                <w:bCs/>
                <w:lang w:bidi="hi-IN"/>
              </w:rPr>
              <w:t>()</w:t>
            </w:r>
          </w:p>
        </w:tc>
        <w:tc>
          <w:tcPr>
            <w:tcW w:w="1094" w:type="dxa"/>
          </w:tcPr>
          <w:p w14:paraId="4CC76FD5" w14:textId="1D35D526" w:rsidR="00FB1A4A" w:rsidRDefault="00FB1A4A" w:rsidP="00FB1A4A">
            <w:pPr>
              <w:rPr>
                <w:lang w:bidi="hi-IN"/>
              </w:rPr>
            </w:pPr>
            <w:proofErr w:type="spellStart"/>
            <w:r>
              <w:rPr>
                <w:lang w:bidi="hi-IN"/>
              </w:rPr>
              <w:t>len</w:t>
            </w:r>
            <w:proofErr w:type="spellEnd"/>
            <w:r>
              <w:rPr>
                <w:lang w:bidi="hi-IN"/>
              </w:rPr>
              <w:t>(x)</w:t>
            </w:r>
          </w:p>
        </w:tc>
        <w:tc>
          <w:tcPr>
            <w:tcW w:w="1530" w:type="dxa"/>
          </w:tcPr>
          <w:p w14:paraId="3335990A" w14:textId="77777777" w:rsidR="00FB1A4A" w:rsidRDefault="00FB1A4A" w:rsidP="00FB1A4A">
            <w:pPr>
              <w:rPr>
                <w:lang w:bidi="hi-IN"/>
              </w:rPr>
            </w:pPr>
            <w:r>
              <w:rPr>
                <w:lang w:bidi="hi-IN"/>
              </w:rPr>
              <w:t>ceil(</w:t>
            </w:r>
            <w:proofErr w:type="spellStart"/>
            <w:r>
              <w:rPr>
                <w:lang w:bidi="hi-IN"/>
              </w:rPr>
              <w:t>len</w:t>
            </w:r>
            <w:proofErr w:type="spellEnd"/>
            <w:r>
              <w:rPr>
                <w:lang w:bidi="hi-IN"/>
              </w:rPr>
              <w:t>(x)/n)</w:t>
            </w:r>
          </w:p>
          <w:p w14:paraId="3AF06D5F" w14:textId="77777777" w:rsidR="00FB1A4A" w:rsidRDefault="00FB1A4A" w:rsidP="00FB1A4A">
            <w:pPr>
              <w:rPr>
                <w:lang w:bidi="hi-IN"/>
              </w:rPr>
            </w:pPr>
            <w:r>
              <w:rPr>
                <w:lang w:bidi="hi-IN"/>
              </w:rPr>
              <w:t xml:space="preserve">Example for </w:t>
            </w:r>
            <w:proofErr w:type="spellStart"/>
            <w:r>
              <w:rPr>
                <w:lang w:bidi="hi-IN"/>
              </w:rPr>
              <w:t>len</w:t>
            </w:r>
            <w:proofErr w:type="spellEnd"/>
            <w:r>
              <w:rPr>
                <w:lang w:bidi="hi-IN"/>
              </w:rPr>
              <w:t>(x)=15,n=4:</w:t>
            </w:r>
          </w:p>
          <w:p w14:paraId="2A671E2D" w14:textId="77777777" w:rsidR="00FB1A4A" w:rsidRDefault="00FB1A4A" w:rsidP="00FB1A4A">
            <w:pPr>
              <w:rPr>
                <w:lang w:bidi="hi-IN"/>
              </w:rPr>
            </w:pPr>
            <w:r>
              <w:rPr>
                <w:lang w:bidi="hi-IN"/>
              </w:rPr>
              <w:t>ceil(15/4)</w:t>
            </w:r>
          </w:p>
          <w:p w14:paraId="1A1A197F" w14:textId="50FD5DD1" w:rsidR="00FB1A4A" w:rsidRDefault="00FB1A4A" w:rsidP="00FB1A4A">
            <w:pPr>
              <w:rPr>
                <w:lang w:bidi="hi-IN"/>
              </w:rPr>
            </w:pPr>
            <w:r>
              <w:rPr>
                <w:lang w:bidi="hi-IN"/>
              </w:rPr>
              <w:t>=ceil(3.75)=4</w:t>
            </w:r>
          </w:p>
        </w:tc>
        <w:tc>
          <w:tcPr>
            <w:tcW w:w="1620" w:type="dxa"/>
          </w:tcPr>
          <w:p w14:paraId="702627EC" w14:textId="77777777" w:rsidR="00FB1A4A" w:rsidRDefault="00FB1A4A" w:rsidP="00FB1A4A">
            <w:pPr>
              <w:rPr>
                <w:lang w:bidi="hi-IN"/>
              </w:rPr>
            </w:pPr>
            <w:r>
              <w:rPr>
                <w:lang w:bidi="hi-IN"/>
              </w:rPr>
              <w:t>n &gt; 1</w:t>
            </w:r>
          </w:p>
          <w:p w14:paraId="7650CBD0" w14:textId="02D6850B" w:rsidR="00FB1A4A" w:rsidRDefault="00FB1A4A" w:rsidP="00FB1A4A">
            <w:pPr>
              <w:rPr>
                <w:lang w:bidi="hi-IN"/>
              </w:rPr>
            </w:pPr>
            <w:r>
              <w:rPr>
                <w:lang w:bidi="hi-IN"/>
              </w:rPr>
              <w:t>n is odd or even.</w:t>
            </w:r>
          </w:p>
        </w:tc>
        <w:tc>
          <w:tcPr>
            <w:tcW w:w="3103" w:type="dxa"/>
          </w:tcPr>
          <w:p w14:paraId="6044DE97" w14:textId="13E3C515" w:rsidR="00FB1A4A" w:rsidRDefault="00FB1A4A" w:rsidP="00FB1A4A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>Greatly reduce length of sequence.</w:t>
            </w:r>
          </w:p>
          <w:p w14:paraId="14A7F0FD" w14:textId="20AE782B" w:rsidR="00FB1A4A" w:rsidRDefault="00FB1A4A" w:rsidP="00FB1A4A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>Values throughout the sequence are treated equally in the averaging, unless there are less than n values in the last group to be averaged.</w:t>
            </w:r>
          </w:p>
        </w:tc>
        <w:tc>
          <w:tcPr>
            <w:tcW w:w="2562" w:type="dxa"/>
          </w:tcPr>
          <w:p w14:paraId="09D4C84B" w14:textId="6FD8518B" w:rsidR="00FB1A4A" w:rsidRDefault="00FB1A4A" w:rsidP="00FB1A4A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>Greatly reducing the length might throw away valuable information.</w:t>
            </w:r>
          </w:p>
        </w:tc>
      </w:tr>
      <w:tr w:rsidR="00FB1A4A" w14:paraId="15E96D70" w14:textId="77777777" w:rsidTr="000B65AC">
        <w:trPr>
          <w:cantSplit/>
        </w:trPr>
        <w:tc>
          <w:tcPr>
            <w:tcW w:w="1601" w:type="dxa"/>
          </w:tcPr>
          <w:p w14:paraId="0AB4C60B" w14:textId="530868A7" w:rsidR="00FB1A4A" w:rsidRPr="00396D9E" w:rsidRDefault="00FB1A4A" w:rsidP="00FB1A4A">
            <w:pPr>
              <w:rPr>
                <w:b/>
                <w:bCs/>
                <w:lang w:bidi="hi-IN"/>
              </w:rPr>
            </w:pPr>
            <w:r w:rsidRPr="0092188F">
              <w:rPr>
                <w:highlight w:val="yellow"/>
                <w:lang w:bidi="hi-IN"/>
              </w:rPr>
              <w:t>Moving average filter, no reduction</w:t>
            </w:r>
            <w:r>
              <w:rPr>
                <w:highlight w:val="yellow"/>
                <w:lang w:bidi="hi-IN"/>
              </w:rPr>
              <w:t xml:space="preserve">, </w:t>
            </w:r>
            <w:r w:rsidRPr="0092188F">
              <w:rPr>
                <w:b/>
                <w:bCs/>
                <w:highlight w:val="yellow"/>
                <w:lang w:bidi="hi-IN"/>
              </w:rPr>
              <w:t>smooth</w:t>
            </w:r>
            <w:r w:rsidR="00441236">
              <w:rPr>
                <w:b/>
                <w:bCs/>
                <w:highlight w:val="yellow"/>
                <w:lang w:bidi="hi-IN"/>
              </w:rPr>
              <w:t>2</w:t>
            </w:r>
            <w:r w:rsidRPr="0092188F">
              <w:rPr>
                <w:b/>
                <w:bCs/>
                <w:highlight w:val="yellow"/>
                <w:lang w:bidi="hi-IN"/>
              </w:rPr>
              <w:t>()</w:t>
            </w:r>
          </w:p>
        </w:tc>
        <w:tc>
          <w:tcPr>
            <w:tcW w:w="1094" w:type="dxa"/>
          </w:tcPr>
          <w:p w14:paraId="541E48BF" w14:textId="4469C751" w:rsidR="00FB1A4A" w:rsidRDefault="00FB1A4A" w:rsidP="00FB1A4A">
            <w:pPr>
              <w:rPr>
                <w:lang w:bidi="hi-IN"/>
              </w:rPr>
            </w:pPr>
            <w:proofErr w:type="spellStart"/>
            <w:r>
              <w:rPr>
                <w:lang w:bidi="hi-IN"/>
              </w:rPr>
              <w:t>len</w:t>
            </w:r>
            <w:proofErr w:type="spellEnd"/>
            <w:r>
              <w:rPr>
                <w:lang w:bidi="hi-IN"/>
              </w:rPr>
              <w:t>(x)</w:t>
            </w:r>
          </w:p>
        </w:tc>
        <w:tc>
          <w:tcPr>
            <w:tcW w:w="1530" w:type="dxa"/>
          </w:tcPr>
          <w:p w14:paraId="28D99C6F" w14:textId="2910450B" w:rsidR="00FB1A4A" w:rsidRDefault="00FB1A4A" w:rsidP="00FB1A4A">
            <w:pPr>
              <w:rPr>
                <w:lang w:bidi="hi-IN"/>
              </w:rPr>
            </w:pPr>
            <w:proofErr w:type="spellStart"/>
            <w:r>
              <w:rPr>
                <w:lang w:bidi="hi-IN"/>
              </w:rPr>
              <w:t>len</w:t>
            </w:r>
            <w:proofErr w:type="spellEnd"/>
            <w:r>
              <w:rPr>
                <w:lang w:bidi="hi-IN"/>
              </w:rPr>
              <w:t>(x)</w:t>
            </w:r>
          </w:p>
        </w:tc>
        <w:tc>
          <w:tcPr>
            <w:tcW w:w="1620" w:type="dxa"/>
          </w:tcPr>
          <w:p w14:paraId="2BFAA7BE" w14:textId="77777777" w:rsidR="00FB1A4A" w:rsidRDefault="00FB1A4A" w:rsidP="00FB1A4A">
            <w:pPr>
              <w:rPr>
                <w:lang w:bidi="hi-IN"/>
              </w:rPr>
            </w:pPr>
            <w:r>
              <w:rPr>
                <w:lang w:bidi="hi-IN"/>
              </w:rPr>
              <w:t>n &gt; 2</w:t>
            </w:r>
          </w:p>
          <w:p w14:paraId="4A01E3CA" w14:textId="77777777" w:rsidR="00FB1A4A" w:rsidRDefault="00FB1A4A" w:rsidP="00FB1A4A">
            <w:pPr>
              <w:rPr>
                <w:lang w:bidi="hi-IN"/>
              </w:rPr>
            </w:pPr>
            <w:r>
              <w:rPr>
                <w:lang w:bidi="hi-IN"/>
              </w:rPr>
              <w:t>n is odd.</w:t>
            </w:r>
          </w:p>
          <w:p w14:paraId="3F530805" w14:textId="458C85F6" w:rsidR="00FB1A4A" w:rsidRDefault="00FB1A4A" w:rsidP="00FB1A4A">
            <w:pPr>
              <w:rPr>
                <w:lang w:bidi="hi-IN"/>
              </w:rPr>
            </w:pPr>
            <w:r>
              <w:rPr>
                <w:lang w:bidi="hi-IN"/>
              </w:rPr>
              <w:t>(Reason is that using an even n gives an unbalanced result.)</w:t>
            </w:r>
          </w:p>
        </w:tc>
        <w:tc>
          <w:tcPr>
            <w:tcW w:w="3103" w:type="dxa"/>
          </w:tcPr>
          <w:p w14:paraId="25E21F6C" w14:textId="77777777" w:rsidR="00FB1A4A" w:rsidRDefault="00FB1A4A" w:rsidP="00FB1A4A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>Same length output.</w:t>
            </w:r>
          </w:p>
          <w:p w14:paraId="6F677C68" w14:textId="7B1336C3" w:rsidR="00FB1A4A" w:rsidRDefault="00FB1A4A" w:rsidP="00FB1A4A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>Values near start and end are unchanged.</w:t>
            </w:r>
          </w:p>
        </w:tc>
        <w:tc>
          <w:tcPr>
            <w:tcW w:w="2562" w:type="dxa"/>
          </w:tcPr>
          <w:p w14:paraId="696DC20C" w14:textId="77777777" w:rsidR="00FB1A4A" w:rsidRDefault="00FB1A4A" w:rsidP="00FB1A4A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>Values near start and end are unchanged.</w:t>
            </w:r>
          </w:p>
          <w:p w14:paraId="6265211B" w14:textId="77777777" w:rsidR="00FB1A4A" w:rsidRPr="00EE090E" w:rsidRDefault="00FB1A4A" w:rsidP="00FB1A4A">
            <w:pPr>
              <w:ind w:firstLine="220"/>
              <w:rPr>
                <w:b/>
                <w:bCs/>
                <w:lang w:bidi="hi-IN"/>
              </w:rPr>
            </w:pPr>
            <w:r w:rsidRPr="00EE090E">
              <w:rPr>
                <w:b/>
                <w:bCs/>
                <w:lang w:bidi="hi-IN"/>
              </w:rPr>
              <w:t>Ways to Overcome:</w:t>
            </w:r>
          </w:p>
          <w:p w14:paraId="6095AB94" w14:textId="7EF4DF96" w:rsidR="00FB1A4A" w:rsidRDefault="00FB1A4A" w:rsidP="00FB1A4A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>1. This can be overcome by having extra data at start and end. First do filtering and after do trimming at start and end.</w:t>
            </w:r>
          </w:p>
          <w:p w14:paraId="701CA4C1" w14:textId="103E47BF" w:rsidR="00FB1A4A" w:rsidRDefault="00FB1A4A" w:rsidP="00FB1A4A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>2. Use other filters before this one.</w:t>
            </w:r>
          </w:p>
        </w:tc>
      </w:tr>
      <w:tr w:rsidR="00F06025" w14:paraId="3A8395B5" w14:textId="77777777" w:rsidTr="000B65AC">
        <w:trPr>
          <w:cantSplit/>
        </w:trPr>
        <w:tc>
          <w:tcPr>
            <w:tcW w:w="1601" w:type="dxa"/>
          </w:tcPr>
          <w:p w14:paraId="081D0242" w14:textId="7DE52CCE" w:rsidR="00F06025" w:rsidRPr="0092188F" w:rsidRDefault="00F06025" w:rsidP="00F06025">
            <w:pPr>
              <w:rPr>
                <w:highlight w:val="yellow"/>
                <w:lang w:bidi="hi-IN"/>
              </w:rPr>
            </w:pPr>
            <w:r w:rsidRPr="0092188F">
              <w:rPr>
                <w:highlight w:val="yellow"/>
                <w:lang w:bidi="hi-IN"/>
              </w:rPr>
              <w:t>Moving average filter, no reduction</w:t>
            </w:r>
            <w:r>
              <w:rPr>
                <w:highlight w:val="yellow"/>
                <w:lang w:bidi="hi-IN"/>
              </w:rPr>
              <w:t xml:space="preserve">, </w:t>
            </w:r>
            <w:r w:rsidRPr="0092188F">
              <w:rPr>
                <w:b/>
                <w:bCs/>
                <w:highlight w:val="yellow"/>
                <w:lang w:bidi="hi-IN"/>
              </w:rPr>
              <w:t>smooth()</w:t>
            </w:r>
          </w:p>
        </w:tc>
        <w:tc>
          <w:tcPr>
            <w:tcW w:w="1094" w:type="dxa"/>
          </w:tcPr>
          <w:p w14:paraId="5BEC5D37" w14:textId="5BF4D8B7" w:rsidR="00F06025" w:rsidRDefault="00F06025" w:rsidP="00F06025">
            <w:pPr>
              <w:rPr>
                <w:lang w:bidi="hi-IN"/>
              </w:rPr>
            </w:pPr>
            <w:proofErr w:type="spellStart"/>
            <w:r>
              <w:rPr>
                <w:lang w:bidi="hi-IN"/>
              </w:rPr>
              <w:t>len</w:t>
            </w:r>
            <w:proofErr w:type="spellEnd"/>
            <w:r>
              <w:rPr>
                <w:lang w:bidi="hi-IN"/>
              </w:rPr>
              <w:t>(x)</w:t>
            </w:r>
          </w:p>
        </w:tc>
        <w:tc>
          <w:tcPr>
            <w:tcW w:w="1530" w:type="dxa"/>
          </w:tcPr>
          <w:p w14:paraId="15C0EC83" w14:textId="5B2AC450" w:rsidR="00F06025" w:rsidRDefault="00F06025" w:rsidP="00F06025">
            <w:pPr>
              <w:rPr>
                <w:lang w:bidi="hi-IN"/>
              </w:rPr>
            </w:pPr>
            <w:proofErr w:type="spellStart"/>
            <w:r>
              <w:rPr>
                <w:lang w:bidi="hi-IN"/>
              </w:rPr>
              <w:t>len</w:t>
            </w:r>
            <w:proofErr w:type="spellEnd"/>
            <w:r>
              <w:rPr>
                <w:lang w:bidi="hi-IN"/>
              </w:rPr>
              <w:t>(x)</w:t>
            </w:r>
          </w:p>
        </w:tc>
        <w:tc>
          <w:tcPr>
            <w:tcW w:w="1620" w:type="dxa"/>
          </w:tcPr>
          <w:p w14:paraId="12BA171E" w14:textId="77777777" w:rsidR="00F06025" w:rsidRDefault="00F06025" w:rsidP="00F06025">
            <w:pPr>
              <w:rPr>
                <w:lang w:bidi="hi-IN"/>
              </w:rPr>
            </w:pPr>
            <w:r>
              <w:rPr>
                <w:lang w:bidi="hi-IN"/>
              </w:rPr>
              <w:t>n &gt; 2</w:t>
            </w:r>
          </w:p>
          <w:p w14:paraId="08159C83" w14:textId="77777777" w:rsidR="00F06025" w:rsidRDefault="00F06025" w:rsidP="00F06025">
            <w:pPr>
              <w:rPr>
                <w:lang w:bidi="hi-IN"/>
              </w:rPr>
            </w:pPr>
            <w:r>
              <w:rPr>
                <w:lang w:bidi="hi-IN"/>
              </w:rPr>
              <w:t>n is odd.</w:t>
            </w:r>
          </w:p>
          <w:p w14:paraId="253E15CA" w14:textId="4022136C" w:rsidR="00F06025" w:rsidRDefault="00F06025" w:rsidP="00F06025">
            <w:pPr>
              <w:rPr>
                <w:lang w:bidi="hi-IN"/>
              </w:rPr>
            </w:pPr>
            <w:r>
              <w:rPr>
                <w:lang w:bidi="hi-IN"/>
              </w:rPr>
              <w:t>(Reason is that using an even n gives an unbalanced result.)</w:t>
            </w:r>
          </w:p>
        </w:tc>
        <w:tc>
          <w:tcPr>
            <w:tcW w:w="3103" w:type="dxa"/>
          </w:tcPr>
          <w:p w14:paraId="764FFB29" w14:textId="77777777" w:rsidR="00F06025" w:rsidRDefault="00F06025" w:rsidP="00F06025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>Same length output.</w:t>
            </w:r>
          </w:p>
          <w:p w14:paraId="59D6A2B3" w14:textId="07C4A900" w:rsidR="00F06025" w:rsidRDefault="00F06025" w:rsidP="00F06025">
            <w:pPr>
              <w:ind w:firstLine="220"/>
              <w:rPr>
                <w:lang w:bidi="hi-IN"/>
              </w:rPr>
            </w:pPr>
            <w:r>
              <w:rPr>
                <w:lang w:bidi="hi-IN"/>
              </w:rPr>
              <w:t xml:space="preserve">Values near start and end are </w:t>
            </w:r>
            <w:r w:rsidR="00441236">
              <w:rPr>
                <w:lang w:bidi="hi-IN"/>
              </w:rPr>
              <w:t>also smoothed</w:t>
            </w:r>
            <w:r>
              <w:rPr>
                <w:lang w:bidi="hi-IN"/>
              </w:rPr>
              <w:t>.</w:t>
            </w:r>
          </w:p>
        </w:tc>
        <w:tc>
          <w:tcPr>
            <w:tcW w:w="2562" w:type="dxa"/>
          </w:tcPr>
          <w:p w14:paraId="1A2C8F56" w14:textId="77777777" w:rsidR="00F06025" w:rsidRDefault="00F06025" w:rsidP="00F06025">
            <w:pPr>
              <w:ind w:firstLine="220"/>
              <w:rPr>
                <w:lang w:bidi="hi-IN"/>
              </w:rPr>
            </w:pPr>
          </w:p>
        </w:tc>
      </w:tr>
      <w:tr w:rsidR="00F06025" w14:paraId="6DD73A95" w14:textId="77777777" w:rsidTr="000B65AC">
        <w:trPr>
          <w:cantSplit/>
        </w:trPr>
        <w:tc>
          <w:tcPr>
            <w:tcW w:w="1601" w:type="dxa"/>
          </w:tcPr>
          <w:p w14:paraId="371815C3" w14:textId="094C4488" w:rsidR="00F06025" w:rsidRPr="001766D8" w:rsidRDefault="00F06025" w:rsidP="00F06025">
            <w:pPr>
              <w:rPr>
                <w:b/>
                <w:bCs/>
                <w:lang w:bidi="hi-IN"/>
              </w:rPr>
            </w:pPr>
            <w:r w:rsidRPr="001766D8">
              <w:rPr>
                <w:lang w:bidi="hi-IN"/>
              </w:rPr>
              <w:lastRenderedPageBreak/>
              <w:t>Time reduction, first value filter</w:t>
            </w:r>
            <w:r>
              <w:rPr>
                <w:lang w:bidi="hi-IN"/>
              </w:rPr>
              <w:t xml:space="preserve">, </w:t>
            </w:r>
            <w:proofErr w:type="spellStart"/>
            <w:r w:rsidRPr="001766D8">
              <w:rPr>
                <w:b/>
                <w:bCs/>
                <w:lang w:bidi="hi-IN"/>
              </w:rPr>
              <w:t>timeReduct</w:t>
            </w:r>
            <w:proofErr w:type="spellEnd"/>
            <w:r w:rsidRPr="001766D8">
              <w:rPr>
                <w:b/>
                <w:bCs/>
                <w:lang w:bidi="hi-IN"/>
              </w:rPr>
              <w:t>()</w:t>
            </w:r>
          </w:p>
        </w:tc>
        <w:tc>
          <w:tcPr>
            <w:tcW w:w="1094" w:type="dxa"/>
          </w:tcPr>
          <w:p w14:paraId="3207BCE5" w14:textId="7BCC512E" w:rsidR="00F06025" w:rsidRDefault="00F06025" w:rsidP="00F06025">
            <w:pPr>
              <w:rPr>
                <w:lang w:bidi="hi-IN"/>
              </w:rPr>
            </w:pPr>
            <w:proofErr w:type="spellStart"/>
            <w:r>
              <w:rPr>
                <w:lang w:bidi="hi-IN"/>
              </w:rPr>
              <w:t>len</w:t>
            </w:r>
            <w:proofErr w:type="spellEnd"/>
            <w:r>
              <w:rPr>
                <w:lang w:bidi="hi-IN"/>
              </w:rPr>
              <w:t>(x)</w:t>
            </w:r>
          </w:p>
        </w:tc>
        <w:tc>
          <w:tcPr>
            <w:tcW w:w="1530" w:type="dxa"/>
          </w:tcPr>
          <w:p w14:paraId="68534459" w14:textId="77777777" w:rsidR="00F06025" w:rsidRDefault="00F06025" w:rsidP="00F06025">
            <w:pPr>
              <w:rPr>
                <w:lang w:bidi="hi-IN"/>
              </w:rPr>
            </w:pPr>
            <w:r>
              <w:rPr>
                <w:lang w:bidi="hi-IN"/>
              </w:rPr>
              <w:t>ceil(</w:t>
            </w:r>
            <w:proofErr w:type="spellStart"/>
            <w:r>
              <w:rPr>
                <w:lang w:bidi="hi-IN"/>
              </w:rPr>
              <w:t>len</w:t>
            </w:r>
            <w:proofErr w:type="spellEnd"/>
            <w:r>
              <w:rPr>
                <w:lang w:bidi="hi-IN"/>
              </w:rPr>
              <w:t>(x)/n)</w:t>
            </w:r>
          </w:p>
          <w:p w14:paraId="5D72073C" w14:textId="77777777" w:rsidR="00F06025" w:rsidRDefault="00F06025" w:rsidP="00F06025">
            <w:pPr>
              <w:rPr>
                <w:lang w:bidi="hi-IN"/>
              </w:rPr>
            </w:pPr>
            <w:r>
              <w:rPr>
                <w:lang w:bidi="hi-IN"/>
              </w:rPr>
              <w:t xml:space="preserve">Example for </w:t>
            </w:r>
            <w:proofErr w:type="spellStart"/>
            <w:r>
              <w:rPr>
                <w:lang w:bidi="hi-IN"/>
              </w:rPr>
              <w:t>len</w:t>
            </w:r>
            <w:proofErr w:type="spellEnd"/>
            <w:r>
              <w:rPr>
                <w:lang w:bidi="hi-IN"/>
              </w:rPr>
              <w:t>(x)=15,n=4:</w:t>
            </w:r>
          </w:p>
          <w:p w14:paraId="7A8C8121" w14:textId="77777777" w:rsidR="00F06025" w:rsidRDefault="00F06025" w:rsidP="00F06025">
            <w:pPr>
              <w:rPr>
                <w:lang w:bidi="hi-IN"/>
              </w:rPr>
            </w:pPr>
            <w:r>
              <w:rPr>
                <w:lang w:bidi="hi-IN"/>
              </w:rPr>
              <w:t>ceil(15/4)</w:t>
            </w:r>
          </w:p>
          <w:p w14:paraId="6DE67BF9" w14:textId="7B42C43F" w:rsidR="00F06025" w:rsidRDefault="00F06025" w:rsidP="00F06025">
            <w:pPr>
              <w:rPr>
                <w:lang w:bidi="hi-IN"/>
              </w:rPr>
            </w:pPr>
            <w:r>
              <w:rPr>
                <w:lang w:bidi="hi-IN"/>
              </w:rPr>
              <w:t>=ceil(3.75)=4</w:t>
            </w:r>
          </w:p>
        </w:tc>
        <w:tc>
          <w:tcPr>
            <w:tcW w:w="1620" w:type="dxa"/>
          </w:tcPr>
          <w:p w14:paraId="703A8732" w14:textId="77777777" w:rsidR="00F06025" w:rsidRDefault="00F06025" w:rsidP="00F06025">
            <w:pPr>
              <w:rPr>
                <w:lang w:bidi="hi-IN"/>
              </w:rPr>
            </w:pPr>
            <w:r>
              <w:rPr>
                <w:lang w:bidi="hi-IN"/>
              </w:rPr>
              <w:t>n &gt; 1</w:t>
            </w:r>
          </w:p>
          <w:p w14:paraId="3E2EF70B" w14:textId="10618420" w:rsidR="00F06025" w:rsidRDefault="00F06025" w:rsidP="00F06025">
            <w:pPr>
              <w:rPr>
                <w:lang w:bidi="hi-IN"/>
              </w:rPr>
            </w:pPr>
            <w:r>
              <w:rPr>
                <w:lang w:bidi="hi-IN"/>
              </w:rPr>
              <w:t>n is odd or even.</w:t>
            </w:r>
          </w:p>
        </w:tc>
        <w:tc>
          <w:tcPr>
            <w:tcW w:w="3103" w:type="dxa"/>
          </w:tcPr>
          <w:p w14:paraId="2AC836F1" w14:textId="0A2B8F3D" w:rsidR="00F06025" w:rsidRPr="00CF48D1" w:rsidRDefault="00F06025" w:rsidP="00F06025">
            <w:pPr>
              <w:ind w:firstLine="220"/>
              <w:rPr>
                <w:lang w:bidi="hi-IN"/>
              </w:rPr>
            </w:pPr>
            <w:r>
              <w:rPr>
                <w:b/>
                <w:bCs/>
                <w:lang w:bidi="hi-IN"/>
              </w:rPr>
              <w:t>COMMENT</w:t>
            </w:r>
            <w:r>
              <w:rPr>
                <w:lang w:bidi="hi-IN"/>
              </w:rPr>
              <w:t xml:space="preserve">: Same as </w:t>
            </w:r>
            <w:proofErr w:type="spellStart"/>
            <w:r w:rsidRPr="00396D9E">
              <w:rPr>
                <w:b/>
                <w:bCs/>
                <w:lang w:bidi="hi-IN"/>
              </w:rPr>
              <w:t>aveReduct</w:t>
            </w:r>
            <w:proofErr w:type="spellEnd"/>
            <w:r w:rsidRPr="00396D9E">
              <w:rPr>
                <w:b/>
                <w:bCs/>
                <w:lang w:bidi="hi-IN"/>
              </w:rPr>
              <w:t>()</w:t>
            </w:r>
            <w:r>
              <w:rPr>
                <w:lang w:bidi="hi-IN"/>
              </w:rPr>
              <w:t xml:space="preserve"> except that the first value of each group is selected, rather than the average.</w:t>
            </w:r>
          </w:p>
        </w:tc>
        <w:tc>
          <w:tcPr>
            <w:tcW w:w="2562" w:type="dxa"/>
          </w:tcPr>
          <w:p w14:paraId="5DF07C23" w14:textId="1A868B83" w:rsidR="00F06025" w:rsidRDefault="00F06025" w:rsidP="00F06025">
            <w:pPr>
              <w:ind w:firstLine="220"/>
              <w:rPr>
                <w:lang w:bidi="hi-IN"/>
              </w:rPr>
            </w:pPr>
            <w:r w:rsidRPr="00BA7A7F">
              <w:rPr>
                <w:b/>
                <w:bCs/>
                <w:lang w:bidi="hi-IN"/>
              </w:rPr>
              <w:t>OPINION</w:t>
            </w:r>
            <w:r>
              <w:rPr>
                <w:lang w:bidi="hi-IN"/>
              </w:rPr>
              <w:t xml:space="preserve">: I think </w:t>
            </w:r>
            <w:proofErr w:type="spellStart"/>
            <w:r w:rsidRPr="00396D9E">
              <w:rPr>
                <w:b/>
                <w:bCs/>
                <w:lang w:bidi="hi-IN"/>
              </w:rPr>
              <w:t>aveReduct</w:t>
            </w:r>
            <w:proofErr w:type="spellEnd"/>
            <w:r w:rsidRPr="00396D9E">
              <w:rPr>
                <w:b/>
                <w:bCs/>
                <w:lang w:bidi="hi-IN"/>
              </w:rPr>
              <w:t>()</w:t>
            </w:r>
            <w:r>
              <w:rPr>
                <w:lang w:bidi="hi-IN"/>
              </w:rPr>
              <w:t xml:space="preserve"> is better because the time average may be a better time representation to associate with other data averaged to remove noise.</w:t>
            </w:r>
          </w:p>
        </w:tc>
      </w:tr>
      <w:tr w:rsidR="00F06025" w14:paraId="4325171F" w14:textId="77777777" w:rsidTr="000B65AC">
        <w:trPr>
          <w:cantSplit/>
        </w:trPr>
        <w:tc>
          <w:tcPr>
            <w:tcW w:w="1601" w:type="dxa"/>
          </w:tcPr>
          <w:p w14:paraId="1C120F77" w14:textId="4AF5174C" w:rsidR="00F06025" w:rsidRDefault="00F06025" w:rsidP="00F06025">
            <w:pPr>
              <w:rPr>
                <w:lang w:bidi="hi-IN"/>
              </w:rPr>
            </w:pPr>
            <w:r>
              <w:rPr>
                <w:lang w:bidi="hi-IN"/>
              </w:rPr>
              <w:t xml:space="preserve">Shift to new start &amp; end, </w:t>
            </w:r>
            <w:r w:rsidRPr="00912BEF">
              <w:rPr>
                <w:b/>
                <w:bCs/>
                <w:lang w:bidi="hi-IN"/>
              </w:rPr>
              <w:t>scale()</w:t>
            </w:r>
          </w:p>
        </w:tc>
        <w:tc>
          <w:tcPr>
            <w:tcW w:w="1094" w:type="dxa"/>
          </w:tcPr>
          <w:p w14:paraId="7BE8104F" w14:textId="77777777" w:rsidR="00F06025" w:rsidRDefault="00F06025" w:rsidP="00F06025">
            <w:pPr>
              <w:rPr>
                <w:lang w:bidi="hi-IN"/>
              </w:rPr>
            </w:pPr>
          </w:p>
        </w:tc>
        <w:tc>
          <w:tcPr>
            <w:tcW w:w="1530" w:type="dxa"/>
          </w:tcPr>
          <w:p w14:paraId="10C69CDD" w14:textId="77777777" w:rsidR="00F06025" w:rsidRDefault="00F06025" w:rsidP="00F06025">
            <w:pPr>
              <w:rPr>
                <w:lang w:bidi="hi-IN"/>
              </w:rPr>
            </w:pPr>
          </w:p>
        </w:tc>
        <w:tc>
          <w:tcPr>
            <w:tcW w:w="1620" w:type="dxa"/>
          </w:tcPr>
          <w:p w14:paraId="2E7C8EFF" w14:textId="77777777" w:rsidR="00F06025" w:rsidRDefault="00F06025" w:rsidP="00F06025">
            <w:pPr>
              <w:rPr>
                <w:lang w:bidi="hi-IN"/>
              </w:rPr>
            </w:pPr>
          </w:p>
        </w:tc>
        <w:tc>
          <w:tcPr>
            <w:tcW w:w="3103" w:type="dxa"/>
          </w:tcPr>
          <w:p w14:paraId="7B8695C3" w14:textId="77777777" w:rsidR="00F06025" w:rsidRDefault="00F06025" w:rsidP="00F06025">
            <w:pPr>
              <w:ind w:firstLine="220"/>
              <w:rPr>
                <w:lang w:bidi="hi-IN"/>
              </w:rPr>
            </w:pPr>
          </w:p>
        </w:tc>
        <w:tc>
          <w:tcPr>
            <w:tcW w:w="2562" w:type="dxa"/>
          </w:tcPr>
          <w:p w14:paraId="752C64D4" w14:textId="77777777" w:rsidR="00F06025" w:rsidRDefault="00F06025" w:rsidP="00F06025">
            <w:pPr>
              <w:ind w:firstLine="220"/>
              <w:rPr>
                <w:lang w:bidi="hi-IN"/>
              </w:rPr>
            </w:pPr>
          </w:p>
        </w:tc>
      </w:tr>
      <w:tr w:rsidR="00F06025" w14:paraId="5E8C1B5E" w14:textId="77777777" w:rsidTr="000B65AC">
        <w:trPr>
          <w:cantSplit/>
        </w:trPr>
        <w:tc>
          <w:tcPr>
            <w:tcW w:w="1601" w:type="dxa"/>
          </w:tcPr>
          <w:p w14:paraId="20BD4C55" w14:textId="5E4FCB02" w:rsidR="00F06025" w:rsidRDefault="00F06025" w:rsidP="00F06025">
            <w:pPr>
              <w:rPr>
                <w:lang w:bidi="hi-IN"/>
              </w:rPr>
            </w:pPr>
            <w:r>
              <w:rPr>
                <w:lang w:bidi="hi-IN"/>
              </w:rPr>
              <w:t xml:space="preserve">Shift data to match time, </w:t>
            </w:r>
            <w:proofErr w:type="spellStart"/>
            <w:r>
              <w:rPr>
                <w:lang w:bidi="hi-IN"/>
              </w:rPr>
              <w:t>dataTimeShift</w:t>
            </w:r>
            <w:proofErr w:type="spellEnd"/>
            <w:r>
              <w:rPr>
                <w:lang w:bidi="hi-IN"/>
              </w:rPr>
              <w:t>()</w:t>
            </w:r>
          </w:p>
        </w:tc>
        <w:tc>
          <w:tcPr>
            <w:tcW w:w="1094" w:type="dxa"/>
          </w:tcPr>
          <w:p w14:paraId="192622B0" w14:textId="77777777" w:rsidR="00F06025" w:rsidRDefault="00F06025" w:rsidP="00F06025">
            <w:pPr>
              <w:rPr>
                <w:lang w:bidi="hi-IN"/>
              </w:rPr>
            </w:pPr>
          </w:p>
        </w:tc>
        <w:tc>
          <w:tcPr>
            <w:tcW w:w="1530" w:type="dxa"/>
          </w:tcPr>
          <w:p w14:paraId="670D6A30" w14:textId="77777777" w:rsidR="00F06025" w:rsidRDefault="00F06025" w:rsidP="00F06025">
            <w:pPr>
              <w:rPr>
                <w:lang w:bidi="hi-IN"/>
              </w:rPr>
            </w:pPr>
          </w:p>
        </w:tc>
        <w:tc>
          <w:tcPr>
            <w:tcW w:w="1620" w:type="dxa"/>
          </w:tcPr>
          <w:p w14:paraId="08AFB2BF" w14:textId="77777777" w:rsidR="00F06025" w:rsidRDefault="00F06025" w:rsidP="00F06025">
            <w:pPr>
              <w:rPr>
                <w:lang w:bidi="hi-IN"/>
              </w:rPr>
            </w:pPr>
          </w:p>
        </w:tc>
        <w:tc>
          <w:tcPr>
            <w:tcW w:w="3103" w:type="dxa"/>
          </w:tcPr>
          <w:p w14:paraId="5768EDCD" w14:textId="77777777" w:rsidR="00F06025" w:rsidRDefault="00F06025" w:rsidP="00F06025">
            <w:pPr>
              <w:ind w:firstLine="220"/>
              <w:rPr>
                <w:lang w:bidi="hi-IN"/>
              </w:rPr>
            </w:pPr>
          </w:p>
        </w:tc>
        <w:tc>
          <w:tcPr>
            <w:tcW w:w="2562" w:type="dxa"/>
          </w:tcPr>
          <w:p w14:paraId="6F77B5F3" w14:textId="77777777" w:rsidR="00F06025" w:rsidRDefault="00F06025" w:rsidP="00F06025">
            <w:pPr>
              <w:ind w:firstLine="220"/>
              <w:rPr>
                <w:lang w:bidi="hi-IN"/>
              </w:rPr>
            </w:pPr>
          </w:p>
        </w:tc>
      </w:tr>
      <w:tr w:rsidR="00F06025" w14:paraId="67FE032A" w14:textId="77777777" w:rsidTr="000B65AC">
        <w:trPr>
          <w:cantSplit/>
        </w:trPr>
        <w:tc>
          <w:tcPr>
            <w:tcW w:w="1601" w:type="dxa"/>
          </w:tcPr>
          <w:p w14:paraId="43307907" w14:textId="77777777" w:rsidR="00F06025" w:rsidRDefault="00F06025" w:rsidP="00F06025">
            <w:pPr>
              <w:rPr>
                <w:lang w:bidi="hi-IN"/>
              </w:rPr>
            </w:pPr>
          </w:p>
        </w:tc>
        <w:tc>
          <w:tcPr>
            <w:tcW w:w="1094" w:type="dxa"/>
          </w:tcPr>
          <w:p w14:paraId="359FE63F" w14:textId="77777777" w:rsidR="00F06025" w:rsidRDefault="00F06025" w:rsidP="00F06025">
            <w:pPr>
              <w:rPr>
                <w:lang w:bidi="hi-IN"/>
              </w:rPr>
            </w:pPr>
          </w:p>
        </w:tc>
        <w:tc>
          <w:tcPr>
            <w:tcW w:w="1530" w:type="dxa"/>
          </w:tcPr>
          <w:p w14:paraId="5250DD85" w14:textId="77777777" w:rsidR="00F06025" w:rsidRDefault="00F06025" w:rsidP="00F06025">
            <w:pPr>
              <w:rPr>
                <w:lang w:bidi="hi-IN"/>
              </w:rPr>
            </w:pPr>
          </w:p>
        </w:tc>
        <w:tc>
          <w:tcPr>
            <w:tcW w:w="1620" w:type="dxa"/>
          </w:tcPr>
          <w:p w14:paraId="034F20F8" w14:textId="77777777" w:rsidR="00F06025" w:rsidRDefault="00F06025" w:rsidP="00F06025">
            <w:pPr>
              <w:rPr>
                <w:lang w:bidi="hi-IN"/>
              </w:rPr>
            </w:pPr>
          </w:p>
        </w:tc>
        <w:tc>
          <w:tcPr>
            <w:tcW w:w="3103" w:type="dxa"/>
          </w:tcPr>
          <w:p w14:paraId="0DB081EB" w14:textId="77777777" w:rsidR="00F06025" w:rsidRDefault="00F06025" w:rsidP="00F06025">
            <w:pPr>
              <w:ind w:firstLine="220"/>
              <w:rPr>
                <w:lang w:bidi="hi-IN"/>
              </w:rPr>
            </w:pPr>
          </w:p>
        </w:tc>
        <w:tc>
          <w:tcPr>
            <w:tcW w:w="2562" w:type="dxa"/>
          </w:tcPr>
          <w:p w14:paraId="4774D436" w14:textId="77777777" w:rsidR="00F06025" w:rsidRDefault="00F06025" w:rsidP="00F06025">
            <w:pPr>
              <w:ind w:firstLine="220"/>
              <w:rPr>
                <w:lang w:bidi="hi-IN"/>
              </w:rPr>
            </w:pPr>
          </w:p>
        </w:tc>
      </w:tr>
    </w:tbl>
    <w:p w14:paraId="51EBCD28" w14:textId="77777777" w:rsidR="00A44D15" w:rsidRPr="00A44D15" w:rsidRDefault="00A44D15" w:rsidP="00A44D15">
      <w:pPr>
        <w:rPr>
          <w:lang w:bidi="hi-IN"/>
        </w:rPr>
      </w:pPr>
    </w:p>
    <w:sectPr w:rsidR="00A44D15" w:rsidRPr="00A44D15" w:rsidSect="008F6BEA">
      <w:headerReference w:type="default" r:id="rId7"/>
      <w:pgSz w:w="12240" w:h="15840"/>
      <w:pgMar w:top="864" w:right="360" w:bottom="360" w:left="36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A9E97" w14:textId="77777777" w:rsidR="004674AC" w:rsidRDefault="004674AC" w:rsidP="008556AF">
      <w:pPr>
        <w:spacing w:after="0" w:line="240" w:lineRule="auto"/>
      </w:pPr>
      <w:r>
        <w:separator/>
      </w:r>
    </w:p>
  </w:endnote>
  <w:endnote w:type="continuationSeparator" w:id="0">
    <w:p w14:paraId="703A0C0B" w14:textId="77777777" w:rsidR="004674AC" w:rsidRDefault="004674AC" w:rsidP="0085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88627" w14:textId="77777777" w:rsidR="004674AC" w:rsidRDefault="004674AC" w:rsidP="008556AF">
      <w:pPr>
        <w:spacing w:after="0" w:line="240" w:lineRule="auto"/>
      </w:pPr>
      <w:r>
        <w:separator/>
      </w:r>
    </w:p>
  </w:footnote>
  <w:footnote w:type="continuationSeparator" w:id="0">
    <w:p w14:paraId="1E2EAF8B" w14:textId="77777777" w:rsidR="004674AC" w:rsidRDefault="004674AC" w:rsidP="00855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81060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9DE7BA" w14:textId="7912F7A4" w:rsidR="008556AF" w:rsidRDefault="00A44D15">
        <w:pPr>
          <w:pStyle w:val="Header"/>
          <w:jc w:val="center"/>
        </w:pPr>
        <w:r>
          <w:t xml:space="preserve">Filter comparisons   </w:t>
        </w:r>
        <w:r w:rsidR="008F6BEA">
          <w:t xml:space="preserve">page </w:t>
        </w:r>
        <w:r w:rsidR="008556AF">
          <w:fldChar w:fldCharType="begin"/>
        </w:r>
        <w:r w:rsidR="008556AF">
          <w:instrText xml:space="preserve"> PAGE   \* MERGEFORMAT </w:instrText>
        </w:r>
        <w:r w:rsidR="008556AF">
          <w:fldChar w:fldCharType="separate"/>
        </w:r>
        <w:r w:rsidR="008556AF">
          <w:rPr>
            <w:noProof/>
          </w:rPr>
          <w:t>1</w:t>
        </w:r>
        <w:r w:rsidR="008556AF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361D"/>
    <w:multiLevelType w:val="multilevel"/>
    <w:tmpl w:val="247AB38C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5C5B61"/>
    <w:multiLevelType w:val="multilevel"/>
    <w:tmpl w:val="D03E56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14051828">
    <w:abstractNumId w:val="0"/>
  </w:num>
  <w:num w:numId="2" w16cid:durableId="1810122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15"/>
    <w:rsid w:val="00065764"/>
    <w:rsid w:val="00090352"/>
    <w:rsid w:val="000B21BB"/>
    <w:rsid w:val="000B3D5A"/>
    <w:rsid w:val="000B65AC"/>
    <w:rsid w:val="001766D8"/>
    <w:rsid w:val="00204CEC"/>
    <w:rsid w:val="002233F4"/>
    <w:rsid w:val="002906CC"/>
    <w:rsid w:val="00295D51"/>
    <w:rsid w:val="002A10AF"/>
    <w:rsid w:val="002E7E78"/>
    <w:rsid w:val="002F1544"/>
    <w:rsid w:val="00320656"/>
    <w:rsid w:val="00352567"/>
    <w:rsid w:val="00364279"/>
    <w:rsid w:val="00367028"/>
    <w:rsid w:val="00396D9E"/>
    <w:rsid w:val="003A3B42"/>
    <w:rsid w:val="003D589A"/>
    <w:rsid w:val="003E4A73"/>
    <w:rsid w:val="003E7632"/>
    <w:rsid w:val="00415104"/>
    <w:rsid w:val="00441236"/>
    <w:rsid w:val="00445301"/>
    <w:rsid w:val="004674AC"/>
    <w:rsid w:val="004A63A0"/>
    <w:rsid w:val="004B6B71"/>
    <w:rsid w:val="00505F37"/>
    <w:rsid w:val="005101E1"/>
    <w:rsid w:val="005C4C6D"/>
    <w:rsid w:val="0063365F"/>
    <w:rsid w:val="006401F6"/>
    <w:rsid w:val="0068417A"/>
    <w:rsid w:val="006A5D54"/>
    <w:rsid w:val="006F673B"/>
    <w:rsid w:val="006F682F"/>
    <w:rsid w:val="00733FBA"/>
    <w:rsid w:val="007378DA"/>
    <w:rsid w:val="00795ED8"/>
    <w:rsid w:val="007D09F9"/>
    <w:rsid w:val="007D0AA4"/>
    <w:rsid w:val="007D2C4F"/>
    <w:rsid w:val="007E1654"/>
    <w:rsid w:val="007E7339"/>
    <w:rsid w:val="00825118"/>
    <w:rsid w:val="008556AF"/>
    <w:rsid w:val="008B1448"/>
    <w:rsid w:val="008D14DC"/>
    <w:rsid w:val="008E322D"/>
    <w:rsid w:val="008F6BEA"/>
    <w:rsid w:val="00901103"/>
    <w:rsid w:val="00912BEF"/>
    <w:rsid w:val="0092188F"/>
    <w:rsid w:val="00945375"/>
    <w:rsid w:val="00977319"/>
    <w:rsid w:val="0098383A"/>
    <w:rsid w:val="0099383F"/>
    <w:rsid w:val="00A11C6E"/>
    <w:rsid w:val="00A30610"/>
    <w:rsid w:val="00A44D15"/>
    <w:rsid w:val="00A5428E"/>
    <w:rsid w:val="00A54B09"/>
    <w:rsid w:val="00A856F3"/>
    <w:rsid w:val="00AF195A"/>
    <w:rsid w:val="00B50234"/>
    <w:rsid w:val="00BA7A7F"/>
    <w:rsid w:val="00C01C0B"/>
    <w:rsid w:val="00C04A09"/>
    <w:rsid w:val="00C53558"/>
    <w:rsid w:val="00CB6AEA"/>
    <w:rsid w:val="00CF20CF"/>
    <w:rsid w:val="00CF48D1"/>
    <w:rsid w:val="00DC6D85"/>
    <w:rsid w:val="00E06265"/>
    <w:rsid w:val="00E07434"/>
    <w:rsid w:val="00E5427E"/>
    <w:rsid w:val="00E9544F"/>
    <w:rsid w:val="00EE090E"/>
    <w:rsid w:val="00EE7731"/>
    <w:rsid w:val="00F04382"/>
    <w:rsid w:val="00F06025"/>
    <w:rsid w:val="00F377A1"/>
    <w:rsid w:val="00F379AE"/>
    <w:rsid w:val="00F512EB"/>
    <w:rsid w:val="00FB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C77FD"/>
  <w15:chartTrackingRefBased/>
  <w15:docId w15:val="{E434ED41-7C24-4F36-B895-70E8D234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A4A"/>
  </w:style>
  <w:style w:type="paragraph" w:styleId="Heading1">
    <w:name w:val="heading 1"/>
    <w:basedOn w:val="Normal"/>
    <w:next w:val="Normal"/>
    <w:link w:val="Heading1Char"/>
    <w:uiPriority w:val="9"/>
    <w:qFormat/>
    <w:rsid w:val="00E9544F"/>
    <w:pPr>
      <w:numPr>
        <w:numId w:val="2"/>
      </w:numPr>
      <w:adjustRightInd w:val="0"/>
      <w:snapToGrid w:val="0"/>
      <w:spacing w:after="240" w:line="240" w:lineRule="auto"/>
      <w:jc w:val="center"/>
      <w:outlineLvl w:val="0"/>
    </w:pPr>
    <w:rPr>
      <w:rFonts w:ascii="Times New Roman" w:eastAsia="MS PMincho" w:hAnsi="Times New Roman" w:cs="Lucida Sans"/>
      <w:b/>
      <w:bCs/>
      <w:caps/>
      <w:sz w:val="24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375"/>
    <w:pPr>
      <w:keepNext/>
      <w:adjustRightInd w:val="0"/>
      <w:snapToGrid w:val="0"/>
      <w:spacing w:before="240" w:after="240" w:line="240" w:lineRule="auto"/>
      <w:jc w:val="both"/>
      <w:outlineLvl w:val="1"/>
    </w:pPr>
    <w:rPr>
      <w:rFonts w:ascii="Times New Roman" w:eastAsiaTheme="majorEastAsia" w:hAnsi="Times New Roman" w:cs="Mangal"/>
      <w:b/>
      <w:i/>
      <w:color w:val="000000" w:themeColor="text1"/>
      <w:sz w:val="24"/>
      <w:szCs w:val="23"/>
      <w:lang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44F"/>
    <w:pPr>
      <w:adjustRightInd w:val="0"/>
      <w:snapToGrid w:val="0"/>
      <w:spacing w:before="240" w:after="240" w:line="240" w:lineRule="auto"/>
      <w:outlineLvl w:val="2"/>
    </w:pPr>
    <w:rPr>
      <w:rFonts w:ascii="Times New Roman" w:eastAsiaTheme="majorEastAsia" w:hAnsi="Times New Roman" w:cs="Mangal"/>
      <w:b/>
      <w:i/>
      <w:color w:val="1F4D78" w:themeColor="accent1" w:themeShade="7F"/>
      <w:sz w:val="24"/>
      <w:szCs w:val="21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6AF"/>
  </w:style>
  <w:style w:type="paragraph" w:styleId="Footer">
    <w:name w:val="footer"/>
    <w:basedOn w:val="Normal"/>
    <w:link w:val="FooterChar"/>
    <w:uiPriority w:val="99"/>
    <w:unhideWhenUsed/>
    <w:rsid w:val="00855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6AF"/>
  </w:style>
  <w:style w:type="character" w:customStyle="1" w:styleId="Heading1Char">
    <w:name w:val="Heading 1 Char"/>
    <w:basedOn w:val="DefaultParagraphFont"/>
    <w:link w:val="Heading1"/>
    <w:uiPriority w:val="9"/>
    <w:rsid w:val="00E9544F"/>
    <w:rPr>
      <w:rFonts w:ascii="Times New Roman" w:eastAsia="MS PMincho" w:hAnsi="Times New Roman" w:cs="Lucida Sans"/>
      <w:b/>
      <w:bCs/>
      <w:caps/>
      <w:sz w:val="24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45375"/>
    <w:rPr>
      <w:rFonts w:ascii="Times New Roman" w:eastAsiaTheme="majorEastAsia" w:hAnsi="Times New Roman" w:cs="Mangal"/>
      <w:b/>
      <w:i/>
      <w:color w:val="000000" w:themeColor="text1"/>
      <w:sz w:val="24"/>
      <w:szCs w:val="23"/>
      <w:lang w:bidi="hi-IN"/>
    </w:rPr>
  </w:style>
  <w:style w:type="paragraph" w:styleId="Caption">
    <w:name w:val="caption"/>
    <w:basedOn w:val="Normal"/>
    <w:next w:val="Normal"/>
    <w:uiPriority w:val="35"/>
    <w:unhideWhenUsed/>
    <w:qFormat/>
    <w:rsid w:val="00E9544F"/>
    <w:pPr>
      <w:adjustRightInd w:val="0"/>
      <w:snapToGrid w:val="0"/>
      <w:spacing w:before="240" w:after="240" w:line="240" w:lineRule="auto"/>
      <w:jc w:val="center"/>
    </w:pPr>
    <w:rPr>
      <w:rFonts w:ascii="Times New Roman" w:eastAsia="SimSun" w:hAnsi="Times New Roman" w:cs="Mangal"/>
      <w:iCs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9544F"/>
    <w:rPr>
      <w:rFonts w:ascii="Times New Roman" w:eastAsiaTheme="majorEastAsia" w:hAnsi="Times New Roman" w:cs="Mangal"/>
      <w:b/>
      <w:i/>
      <w:color w:val="1F4D78" w:themeColor="accent1" w:themeShade="7F"/>
      <w:sz w:val="24"/>
      <w:szCs w:val="21"/>
      <w:lang w:bidi="hi-IN"/>
    </w:rPr>
  </w:style>
  <w:style w:type="paragraph" w:customStyle="1" w:styleId="12-point">
    <w:name w:val="12-point"/>
    <w:basedOn w:val="Normal"/>
    <w:qFormat/>
    <w:rsid w:val="007E1654"/>
    <w:pPr>
      <w:adjustRightInd w:val="0"/>
      <w:snapToGrid w:val="0"/>
      <w:spacing w:before="240" w:after="0" w:line="240" w:lineRule="auto"/>
      <w:ind w:firstLine="432"/>
      <w:jc w:val="both"/>
    </w:pPr>
    <w:rPr>
      <w:rFonts w:ascii="Times New Roman" w:eastAsia="SimSun" w:hAnsi="Times New Roman" w:cs="Lucida Sans"/>
      <w:sz w:val="24"/>
      <w:szCs w:val="24"/>
      <w:lang w:bidi="hi-IN"/>
    </w:rPr>
  </w:style>
  <w:style w:type="paragraph" w:customStyle="1" w:styleId="10-point">
    <w:name w:val="10-point"/>
    <w:basedOn w:val="Normal"/>
    <w:qFormat/>
    <w:rsid w:val="00945375"/>
    <w:pPr>
      <w:adjustRightInd w:val="0"/>
      <w:snapToGrid w:val="0"/>
      <w:spacing w:before="240" w:after="0" w:line="240" w:lineRule="auto"/>
      <w:jc w:val="both"/>
    </w:pPr>
    <w:rPr>
      <w:rFonts w:ascii="Times New Roman" w:hAnsi="Times New Roman"/>
      <w:sz w:val="20"/>
    </w:rPr>
  </w:style>
  <w:style w:type="paragraph" w:customStyle="1" w:styleId="TableContents">
    <w:name w:val="Table Contents"/>
    <w:basedOn w:val="Normal"/>
    <w:rsid w:val="00945375"/>
    <w:pPr>
      <w:suppressLineNumbers/>
      <w:adjustRightInd w:val="0"/>
      <w:snapToGrid w:val="0"/>
      <w:spacing w:after="0" w:line="240" w:lineRule="auto"/>
    </w:pPr>
    <w:rPr>
      <w:rFonts w:ascii="Times New Roman" w:eastAsia="SimSun" w:hAnsi="Times New Roman" w:cs="Lucida Sans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A4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ry\Documents\Custom%20Office%20Templates\Tight%20Page%20Numb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Tight Page Number.dotx</Template>
  <TotalTime>146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Duncan</dc:creator>
  <cp:keywords/>
  <dc:description/>
  <cp:lastModifiedBy>Larry Duncan</cp:lastModifiedBy>
  <cp:revision>9</cp:revision>
  <dcterms:created xsi:type="dcterms:W3CDTF">2021-12-10T06:48:00Z</dcterms:created>
  <dcterms:modified xsi:type="dcterms:W3CDTF">2022-04-25T00:21:00Z</dcterms:modified>
</cp:coreProperties>
</file>